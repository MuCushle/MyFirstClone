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1137920</wp:posOffset>
                </wp:positionV>
                <wp:extent cx="4860290" cy="4692015"/>
                <wp:effectExtent l="0" t="0" r="0" b="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469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b/>
                                <w:bCs/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2020.3-2020.6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·参加全国大学生数学建模竞赛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firstLine="420" w:firstLineChars="0"/>
                              <w:rPr>
                                <w:rFonts w:hint="default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项目背景：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b w:val="0"/>
                                <w:bCs w:val="0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该比赛创建于1992年，目前已成为全国高校规模最大的基础性学科竞赛，也是世界上规模最大的数学建模竞赛。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firstLine="420" w:firstLineChars="0"/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主要职责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：负责编程利用C/C++,MATLAB,SPSS等软件实现所需算法，处理分析相关的数据，并将结果可视化呈现以及相关论文部分的写作。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主要成绩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全国大学生数学建模竞赛重庆市二等奖，“华数杯”全国大学生数学建模竞赛全国三等奖。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2020.10-2020.12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·担任队长负责《城市公交车实时到站查询》app的开发。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firstLine="420" w:firstLineChars="0"/>
                              <w:rPr>
                                <w:rFonts w:hint="default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项目背景：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b w:val="0"/>
                                <w:bCs w:val="0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该项目属于信息系统设计课程的课程大作业，旨在考察学生对课程的理解以及综合能力。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firstLine="420" w:firstLineChars="0"/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主要职责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：负责MYSQL数据库的构建以及该app网页端的实现。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firstLine="420" w:firstLineChars="0"/>
                              <w:rPr>
                                <w:rFonts w:hint="eastAsia" w:ascii="方正兰亭黑简体" w:eastAsia="方正兰亭黑简体" w:cstheme="minorBidi"/>
                                <w:b w:val="0"/>
                                <w:bCs w:val="0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主要成绩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b w:val="0"/>
                                <w:bCs w:val="0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：成功通过课程，并取得优秀成绩。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b/>
                                <w:bCs/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2019.3-2019.6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·担任队长参加校级“薪火杯”软件设计大赛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firstLine="420" w:firstLineChars="0"/>
                              <w:rPr>
                                <w:rFonts w:hint="default" w:ascii="方正兰亭黑简体" w:eastAsia="方正兰亭黑简体" w:cstheme="minorBidi"/>
                                <w:b w:val="0"/>
                                <w:bCs w:val="0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项目背景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b w:val="0"/>
                                <w:bCs w:val="0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：该比赛是由重庆邮电大学通信学院主办的一项全校级软件设计比赛。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firstLine="420" w:firstLineChars="0"/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主要职责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：作品为一款射击游戏，我负责编程实现一些函数如开火后准心的变化，人物不同状态的移动速度，子弹弹道分布函数，伤害判断，死亡判断，枪械子弹计算机制等。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firstLine="420" w:firstLineChars="0"/>
                              <w:rPr>
                                <w:rFonts w:hint="default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b/>
                                <w:bCs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主要成绩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：成功入围薪火杯半决赛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0.5pt;margin-top:89.6pt;height:369.45pt;width:382.7pt;z-index:251655168;v-text-anchor:middle;mso-width-relative:page;mso-height-relative:page;" filled="f" stroked="f" coordsize="21600,21600" o:gfxdata="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WmrLPWAAAACwEAAA8AAAAAAAAAAQAgAAAA&#10;IgAAAGRycy9kb3ducmV2LnhtbFBLAQIUABQAAAAIAIdO4kBQ50qyDQIAACQEAAAOAAAAAAAAAAEA&#10;IAAAACU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b/>
                          <w:bCs/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2020.3-2020.6</w:t>
                      </w: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·参加全国大学生数学建模竞赛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firstLine="420" w:firstLineChars="0"/>
                        <w:rPr>
                          <w:rFonts w:hint="default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项目背景：</w:t>
                      </w:r>
                      <w:r>
                        <w:rPr>
                          <w:rFonts w:hint="eastAsia" w:ascii="方正兰亭黑简体" w:eastAsia="方正兰亭黑简体" w:cstheme="minorBidi"/>
                          <w:b w:val="0"/>
                          <w:bCs w:val="0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该比赛创建于1992年，目前已成为全国高校规模最大的基础性学科竞赛，也是世界上规模最大的数学建模竞赛。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firstLine="420" w:firstLineChars="0"/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主要职责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：负责编程利用C/C++,MATLAB,SPSS等软件实现所需算法，处理分析相关的数据，并将结果可视化呈现以及相关论文部分的写作。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主要成绩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全国大学生数学建模竞赛重庆市二等奖，“华数杯”全国大学生数学建模竞赛全国三等奖。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2020.10-2020.12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·担任队长负责《城市公交车实时到站查询》app的开发。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firstLine="420" w:firstLineChars="0"/>
                        <w:rPr>
                          <w:rFonts w:hint="default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项目背景：</w:t>
                      </w:r>
                      <w:r>
                        <w:rPr>
                          <w:rFonts w:hint="eastAsia" w:ascii="方正兰亭黑简体" w:eastAsia="方正兰亭黑简体" w:cstheme="minorBidi"/>
                          <w:b w:val="0"/>
                          <w:bCs w:val="0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该项目属于信息系统设计课程的课程大作业，旨在考察学生对课程的理解以及综合能力。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firstLine="420" w:firstLineChars="0"/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主要职责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：负责MYSQL数据库的构建以及该app网页端的实现。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firstLine="420" w:firstLineChars="0"/>
                        <w:rPr>
                          <w:rFonts w:hint="eastAsia" w:ascii="方正兰亭黑简体" w:eastAsia="方正兰亭黑简体" w:cstheme="minorBidi"/>
                          <w:b w:val="0"/>
                          <w:bCs w:val="0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主要成绩</w:t>
                      </w:r>
                      <w:r>
                        <w:rPr>
                          <w:rFonts w:hint="eastAsia" w:ascii="方正兰亭黑简体" w:eastAsia="方正兰亭黑简体" w:cstheme="minorBidi"/>
                          <w:b w:val="0"/>
                          <w:bCs w:val="0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：成功通过课程，并取得优秀成绩。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b/>
                          <w:bCs/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2019.3-2019.6</w:t>
                      </w: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·担任队长参加校级“薪火杯”软件设计大赛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firstLine="420" w:firstLineChars="0"/>
                        <w:rPr>
                          <w:rFonts w:hint="default" w:ascii="方正兰亭黑简体" w:eastAsia="方正兰亭黑简体" w:cstheme="minorBidi"/>
                          <w:b w:val="0"/>
                          <w:bCs w:val="0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项目背景</w:t>
                      </w:r>
                      <w:r>
                        <w:rPr>
                          <w:rFonts w:hint="eastAsia" w:ascii="方正兰亭黑简体" w:eastAsia="方正兰亭黑简体" w:cstheme="minorBidi"/>
                          <w:b w:val="0"/>
                          <w:bCs w:val="0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：该比赛是由重庆邮电大学通信学院主办的一项全校级软件设计比赛。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firstLine="420" w:firstLineChars="0"/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主要职责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：作品为一款射击游戏，我负责编程实现一些函数如开火后准心的变化，人物不同状态的移动速度，子弹弹道分布函数，伤害判断，死亡判断，枪械子弹计算机制等。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firstLine="420" w:firstLineChars="0"/>
                        <w:rPr>
                          <w:rFonts w:hint="default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b/>
                          <w:bCs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主要成绩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：成功入围薪火杯半决赛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-82550</wp:posOffset>
                </wp:positionV>
                <wp:extent cx="4857750" cy="100139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001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.09—20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.6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重庆邮电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信息工程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专业        本科学历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主修课程：现代通信网络，C语言与程序设计，计算机网络，数据结构，通信软件开发，数据库技术及应用，数据分析基础，信息系统分析与设计，移动通信，网络安全技术与应用，移动互联网开发等。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="360" w:leftChars="0"/>
                              <w:rPr>
                                <w:rFonts w:hint="default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95pt;margin-top:-6.5pt;height:78.85pt;width:382.5pt;z-index:251654144;mso-width-relative:page;mso-height-relative:page;" filled="f" stroked="f" coordsize="21600,21600" o:gfxdata="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962M+9sAAAALAQAA&#10;DwAAAAAAAAABACAAAAAiAAAAZHJzL2Rvd25yZXYueG1sUEsBAhQAFAAAAAgAh07iQGIbUB+kAQAA&#10;PQ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.09—20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.6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重庆邮电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大学   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信息工程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专业        本科学历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default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主修课程：现代通信网络，C语言与程序设计，计算机网络，数据结构，通信软件开发，数据库技术及应用，数据分析基础，信息系统分析与设计，移动通信，网络安全技术与应用，移动互联网开发等。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ind w:left="360" w:leftChars="0"/>
                        <w:rPr>
                          <w:rFonts w:hint="default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951865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74.95pt;height:20.4pt;width:17.9pt;z-index:251634688;v-text-anchor:middle;mso-width-relative:page;mso-height-relative:page;" fillcolor="#2192BC" filled="t" stroked="f" coordsize="21600,21600" o:gfxdata="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EyNcDcAAAACwEAAA8AAAAAAAAAAQAgAAAA&#10;IgAAAGRycy9kb3ducmV2LnhtbFBLAQIUABQAAAAIAIdO4kBs9H+aeQIAANQEAAAOAAAAAAAAAAEA&#10;IAAAACsBAABkcnMvZTJvRG9jLnhtbFBLBQYAAAAABgAGAFkBAAAW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958850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  <w:lang w:val="en-US" w:eastAsia="zh-CN"/>
                              </w:rPr>
                              <w:t>项目经历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0.95pt;margin-top:75.5pt;height:19.2pt;width:147.95pt;z-index:251635712;mso-width-relative:page;mso-height-relative:page;" filled="f" stroked="f" coordsize="21600,21600" o:gfxdata="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7Zjid2AAAAAsBAAAPAAAAAAAAAAEAIAAAACIAAABkcnMvZG93bnJldi54bWxQ&#10;SwECFAAUAAAACACHTuJAyL63K74BAABg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  <w:lang w:val="en-US" w:eastAsia="zh-CN"/>
                        </w:rPr>
                        <w:t>项目经历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952500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75pt;height:20.4pt;width:17.9pt;z-index:251636736;v-text-anchor:middle;mso-width-relative:page;mso-height-relative:page;" fillcolor="#4A4E59" filled="t" stroked="f" coordsize="21600,21600" o:gfxdata="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KYjqdgAAAALAQAADwAA&#10;AAAAAAABACAAAAAiAAAAZHJzL2Rvd25yZXYueG1sUEsBAhQAFAAAAAgAh07iQOvFn2OIAgAA/AQA&#10;AA4AAAAAAAAAAQAgAAAAJwEAAGRycy9lMm9Eb2MueG1sUEsFBgAAAAAGAAYAWQEAACE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949960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74.8pt;height:20.4pt;width:370.55pt;z-index:251633664;v-text-anchor:middle;mso-width-relative:page;mso-height-relative:page;" fillcolor="#4A4E59" filled="t" stroked="f" coordsize="4706252,259229" o:gfxdata="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A9R6053QAAAAsBAAAPAAAAAAAAAAEAIAAAACIAAABkcnMvZG93bnJldi54bWxQSwECFAAUAAAA&#10;CACHTuJAV4QmT5UEAADAEAAADgAAAAAAAAABACAAAAAsAQAAZHJzL2Uyb0RvYy54bWxQSwUGAAAA&#10;AAYABgBZAQAAM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-326390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25.7pt;height:20.4pt;width:17.9pt;z-index:251631616;v-text-anchor:middle;mso-width-relative:page;mso-height-relative:page;" fillcolor="#4A4E59" filled="t" stroked="f" coordsize="21600,21600" o:gfxdata="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Isd+nZAAAACwEAAA8A&#10;AAAAAAAAAQAgAAAAIgAAAGRycy9kb3ducmV2LnhtbFBLAQIUABQAAAAIAIdO4kBKe/SjiAIAAPwE&#10;AAAOAAAAAAAAAAEAIAAAACgBAABkcnMvZTJvRG9jLnhtbFBLBQYAAAAABgAGAFkBAAAi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-334645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26.35pt;height:20.4pt;width:17.9pt;z-index:251629568;v-text-anchor:middle;mso-width-relative:page;mso-height-relative:page;" fillcolor="#2192BC" filled="t" stroked="f" coordsize="21600,21600" o:gfxdata="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uCrna3QAAAAsBAAAPAAAAAAAAAAEAIAAA&#10;ACIAAABkcnMvZG93bnJldi54bWxQSwECFAAUAAAACACHTuJAbMAownkCAADUBAAADgAAAAAAAAAB&#10;ACAAAAAsAQAAZHJzL2Uyb0RvYy54bWxQSwUGAAAAAAYABgBZAQAAFw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-328930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教育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  <w:lang w:val="en-US" w:eastAsia="zh-CN"/>
                              </w:rPr>
                              <w:t>信息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4pt;margin-top:-25.9pt;height:19.2pt;width:147.95pt;z-index:251630592;mso-width-relative:page;mso-height-relative:page;" filled="f" stroked="f" coordsize="21600,21600" o:gfxdata="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z9xp92QAAAAsBAAAPAAAAAAAAAAEAIAAAACIAAABkcnMvZG93bnJldi54bWxQ&#10;SwECFAAUAAAACACHTuJAOejEcr0BAABf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>教育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  <w:lang w:val="en-US" w:eastAsia="zh-CN"/>
                        </w:rPr>
                        <w:t>信息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-327025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25.75pt;height:20.4pt;width:370.55pt;z-index:251628544;v-text-anchor:middle;mso-width-relative:page;mso-height-relative:page;" fillcolor="#4A4E59" filled="t" stroked="f" coordsize="4706252,259229" o:gfxdata="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8566150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具有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eastAsia="zh-CN"/>
                              </w:rPr>
                              <w:t>良好的听说读写能力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firstLine="540" w:firstLineChars="300"/>
                              <w:textAlignment w:val="baseline"/>
                              <w:rPr>
                                <w:rFonts w:hint="default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全国大学生数学建模竞赛        重庆市二等奖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“华数杯”全国大学生数学建模竞赛    全国三等奖。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重庆邮电大学通信学院电子设计大赛    三等奖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674.5pt;height:43.2pt;width:382.7pt;z-index:251658240;mso-width-relative:page;mso-height-relative:page;" filled="f" stroked="f" coordsize="21600,21600" o:gfxdata="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Ja+tfdsAAAANAQAADwAA&#10;AAAAAAABACAAAAAiAAAAZHJzL2Rvd25yZXYueG1sUEsBAhQAFAAAAAgAh07iQFnG5DyhAQAAPAMA&#10;AA4AAAAAAAAAAQAgAAAAKg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英语四级证书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具有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eastAsia="zh-CN"/>
                        </w:rPr>
                        <w:t>良好的听说读写能力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firstLine="540" w:firstLineChars="300"/>
                        <w:textAlignment w:val="baseline"/>
                        <w:rPr>
                          <w:rFonts w:hint="default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全国大学生数学建模竞赛        重庆市二等奖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“华数杯”全国大学生数学建模竞赛    全国三等奖。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重庆邮电大学通信学院电子设计大赛    三等奖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8326120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荣誉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  <w:lang w:val="en-US" w:eastAsia="zh-CN"/>
                              </w:rPr>
                              <w:t>信息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33.4pt;margin-top:655.6pt;height:19.2pt;width:147.95pt;z-index:251651072;mso-width-relative:page;mso-height-relative:page;" filled="f" stroked="f" coordsize="21600,21600" o:gfxdata="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VRVjdkAAAANAQAADwAAAAAAAAABACAAAAAiAAAAZHJzL2Rvd25yZXYueG1s&#10;UEsBAhQAFAAAAAgAh07iQNNUn0y+AQAAYA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>荣誉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  <w:lang w:val="en-US" w:eastAsia="zh-CN"/>
                        </w:rPr>
                        <w:t>信息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8303260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653.8pt;height:20.4pt;width:17.9pt;z-index:251652096;v-text-anchor:middle;mso-width-relative:page;mso-height-relative:page;" fillcolor="#4A4E59" filled="t" stroked="f" coordsize="21600,21600" o:gfxdata="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kFM3YdoAAAANAQAA&#10;DwAAAAAAAAABACAAAAAiAAAAZHJzL2Rvd25yZXYueG1sUEsBAhQAFAAAAAgAh07iQOtPpqaJAgAA&#10;/AQAAA4AAAAAAAAAAQAgAAAAKQEAAGRycy9lMm9Eb2MueG1sUEsFBgAAAAAGAAYAWQEAACQGAAAA&#10;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8298815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55pt;margin-top:653.45pt;height:20.4pt;width:17.9pt;z-index:251650048;v-text-anchor:middle;mso-width-relative:page;mso-height-relative:page;" fillcolor="#2192BC" filled="t" stroked="f" coordsize="21600,21600" o:gfxdata="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BH9IbdAAAADQEAAA8AAAAAAAAAAQAgAAAA&#10;IgAAAGRycy9kb3ducmV2LnhtbFBLAQIUABQAAAAIAIdO4kAPBza2eAIAANQEAAAOAAAAAAAAAAEA&#10;IAAAACwBAABkcnMvZTJvRG9jLnhtbFBLBQYAAAAABgAGAFkBAAAW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8306435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654.05pt;height:20.4pt;width:370.55pt;z-index:251649024;v-text-anchor:middle;mso-width-relative:page;mso-height-relative:page;" fillcolor="#4A4E59" filled="t" stroked="f" coordsize="4706252,259229" o:gfxdata="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9fvmXN8AAAANAQAADwAAAAAAAAABACAAAAAiAAAAZHJzL2Rvd25yZXYueG1sUEsBAhQAFAAA&#10;AAgAh07iQEYCz3CUBAAAwBAAAA4AAAAAAAAAAQAgAAAALgEAAGRycy9lMm9Eb2MueG1sUEsFBgAA&#10;AAAGAAYAWQEAADQ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6112510</wp:posOffset>
                </wp:positionV>
                <wp:extent cx="4860290" cy="217170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2171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b/>
                                <w:bCs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英语CET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4证书，具有良好的听说读写能力。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b/>
                                <w:bCs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熟悉Java与前端开发，曾加入重邮勤奋蜂web前端开发部门学习实训过一学期。熟练使用HTML，CSS，Javascript等前端技术，熟悉W3C标准，会使用git版本管理工具，了解DOM，jQuery，Node.JS等技术，了解MySQL数据库的使用、对前后端合作开发有一定的认知，了解界面UI设计、页面架构与布局，具备良好的用户体验意识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firstLine="360" w:firstLineChars="200"/>
                              <w:textAlignment w:val="baseline"/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熟悉PS、A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e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等软件操作，掌握Xmind等脑图工具，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熟练运用office相关软件，精通C/C++,C语言程序设计课程满绩点，能够利用C/C++写出通讯录，socket网络聊天室，网络抓包程序，web服务器等程序。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481.3pt;height:171pt;width:382.7pt;z-index:251656192;mso-width-relative:page;mso-height-relative:page;" filled="f" stroked="f" coordsize="21600,21600" o:gfxdata="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jNv+32wAAAAwBAAAP&#10;AAAAAAAAAAEAIAAAACIAAABkcnMvZG93bnJldi54bWxQSwECFAAUAAAACACHTuJA+DK6QqMBAAA9&#10;AwAADgAAAAAAAAABACAAAAAq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b/>
                          <w:bCs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英语CET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4证书，具有良好的听说读写能力。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b/>
                          <w:bCs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熟悉Java与前端开发，曾加入重邮勤奋蜂web前端开发部门学习实训过一学期。熟练使用HTML，CSS，Javascript等前端技术，熟悉W3C标准，会使用git版本管理工具，了解DOM，jQuery，Node.JS等技术，了解MySQL数据库的使用、对前后端合作开发有一定的认知，了解界面UI设计、页面架构与布局，具备良好的用户体验意识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firstLine="360" w:firstLineChars="200"/>
                        <w:textAlignment w:val="baseline"/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熟悉PS、A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e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等软件操作，掌握Xmind等脑图工具，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熟练运用office相关软件，精通C/C++,C语言程序设计课程满绩点，能够利用C/C++写出通讯录，socket网络聊天室，网络抓包程序，web服务器等程序。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5810885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457.55pt;height:20.4pt;width:17.9pt;z-index:251646976;v-text-anchor:middle;mso-width-relative:page;mso-height-relative:page;" fillcolor="#4A4E59" filled="t" stroked="f" coordsize="21600,21600" o:gfxdata="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GY+0W2QAAAAsBAAAP&#10;AAAAAAAAAAEAIAAAACIAAABkcnMvZG93bnJldi54bWxQSwECFAAUAAAACACHTuJAdNqA5okCAAD8&#10;BAAADgAAAAAAAAABACAAAAAoAQAAZHJzL2Uyb0RvYy54bWxQSwUGAAAAAAYABgBZAQAAIw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5799455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456.65pt;height:20.4pt;width:17.9pt;z-index:251644928;v-text-anchor:middle;mso-width-relative:page;mso-height-relative:page;" fillcolor="#2192BC" filled="t" stroked="f" coordsize="21600,21600" o:gfxdata="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X2dU53QAAAAsBAAAPAAAAAAAAAAEAIAAA&#10;ACIAAABkcnMvZG93bnJldi54bWxQSwECFAAUAAAACACHTuJADzNh7nkCAADUBAAADgAAAAAAAAAB&#10;ACAAAAAsAQAAZHJzL2Uyb0RvYy54bWxQSwUGAAAAAAYABgBZAQAAFw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5816600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133.4pt;margin-top:458pt;height:19.2pt;width:147.95pt;z-index:251645952;mso-width-relative:page;mso-height-relative:page;" filled="f" stroked="f" coordsize="21600,21600" o:gfxdata="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y0PHTYAAAACwEAAA8AAAAAAAAAAQAgAAAAIgAAAGRycy9kb3ducmV2LnhtbFBL&#10;AQIUABQAAAAIAIdO4kCEd3+H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5808980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457.4pt;height:20.4pt;width:370.55pt;z-index:251643904;v-text-anchor:middle;mso-width-relative:page;mso-height-relative:page;" fillcolor="#4A4E59" filled="t" stroked="f" coordsize="4706252,259229" o:gfxdata="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-6985</wp:posOffset>
            </wp:positionH>
            <wp:positionV relativeFrom="paragraph">
              <wp:posOffset>-909955</wp:posOffset>
            </wp:positionV>
            <wp:extent cx="7546975" cy="10706100"/>
            <wp:effectExtent l="0" t="0" r="158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-760730</wp:posOffset>
                </wp:positionV>
                <wp:extent cx="2167255" cy="587375"/>
                <wp:effectExtent l="4445" t="4445" r="19050" b="177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840" y="153670"/>
                          <a:ext cx="2167255" cy="587375"/>
                        </a:xfrm>
                        <a:prstGeom prst="rect">
                          <a:avLst/>
                        </a:prstGeom>
                        <a:solidFill>
                          <a:srgbClr val="494D58"/>
                        </a:solidFill>
                        <a:ln w="6350">
                          <a:solidFill>
                            <a:srgbClr val="4A4E59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15pt;margin-top:-59.9pt;height:46.25pt;width:170.65pt;z-index:251666432;mso-width-relative:page;mso-height-relative:page;" fillcolor="#494D58" filled="t" stroked="t" coordsize="21600,21600" o:gfxdata="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o7mEl3QAAAA0BAAAPAAAAAAAAAAEAIAAAACIAAABkcnMvZG93bnJldi54bWxQ&#10;SwECFAAUAAAACACHTuJA3ZUmV2QCAADEBAAADgAAAAAAAAABACAAAAAsAQAAZHJzL2Uyb0RvYy54&#10;bWxQSwUGAAAAAAYABgBZAQAAAgYAAAAA&#10;">
                <v:fill on="t" focussize="0,0"/>
                <v:stroke weight="0.5pt" color="#4A4E59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-1049655</wp:posOffset>
                </wp:positionH>
                <wp:positionV relativeFrom="paragraph">
                  <wp:posOffset>-784860</wp:posOffset>
                </wp:positionV>
                <wp:extent cx="1944370" cy="421005"/>
                <wp:effectExtent l="6350" t="6350" r="1143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345" y="129540"/>
                          <a:ext cx="1944370" cy="421005"/>
                        </a:xfrm>
                        <a:prstGeom prst="rect">
                          <a:avLst/>
                        </a:prstGeom>
                        <a:solidFill>
                          <a:srgbClr val="4A4E59"/>
                        </a:solidFill>
                        <a:ln>
                          <a:solidFill>
                            <a:srgbClr val="4A4E5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65pt;margin-top:-61.8pt;height:33.15pt;width:153.1pt;z-index:251665408;v-text-anchor:middle;mso-width-relative:page;mso-height-relative:page;" fillcolor="#4A4E59" filled="t" stroked="t" coordsize="21600,21600" o:gfxdata="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zIp+nbAAAADQEAAA8AAAAAAAAAAQAgAAAAIgAA&#10;AGRycy9kb3ducmV2LnhtbFBLAQIUABQAAAAIAIdO4kDOS+AcdwIAAP0EAAAOAAAAAAAAAAEAIAAA&#10;ACoBAABkcnMvZTJvRG9jLnhtbFBLBQYAAAAABgAGAFkBAAATBgAAAAA=&#10;">
                <v:fill on="t" focussize="0,0"/>
                <v:stroke weight="1pt" color="#4A4E59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6614160</wp:posOffset>
                </wp:positionV>
                <wp:extent cx="190500" cy="113030"/>
                <wp:effectExtent l="0" t="0" r="0" b="127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520.8pt;height:8.9pt;width:15pt;z-index:251627520;v-text-anchor:middle;mso-width-relative:page;mso-height-relative:page;" fillcolor="#114F65" filled="t" stroked="f" coordsize="21600,21600" o:gfxdata="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HkNW72wAA&#10;AA0BAAAPAAAAAAAAAAEAIAAAACIAAABkcnMvZG93bnJldi54bWxQSwECFAAUAAAACACHTuJA3joW&#10;HBsCAAATBAAADgAAAAAAAAABACAAAAAqAQAAZHJzL2Uyb0RvYy54bWxQSwUGAAAAAAYABgBZAQAA&#10;twUAAAAA&#10;" adj="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-962660</wp:posOffset>
                </wp:positionH>
                <wp:positionV relativeFrom="paragraph">
                  <wp:posOffset>6729730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8pt;margin-top:529.9pt;height:27.3pt;width:171.7pt;z-index:251620352;v-text-anchor:middle;mso-width-relative:page;mso-height-relative:page;" fillcolor="#2192BC" filled="t" stroked="f" coordsize="21600,21600" o:gfxdata="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ixE9dwA&#10;AAAOAQAADwAAAAAAAAABACAAAAAiAAAAZHJzL2Rvd25yZXYueG1sUEsBAhQAFAAAAAgAh07iQCtj&#10;n15UAgAAoAQAAA4AAAAAAAAAAQAgAAAAKwEAAGRycy9lMm9Eb2MueG1sUEsFBgAAAAAGAAYAWQEA&#10;APE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-981710</wp:posOffset>
                </wp:positionH>
                <wp:positionV relativeFrom="paragraph">
                  <wp:posOffset>6637020</wp:posOffset>
                </wp:positionV>
                <wp:extent cx="1725930" cy="45720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572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3pt;margin-top:522.6pt;height:36pt;width:135.9pt;z-index:251630592;v-text-anchor:middle;mso-width-relative:page;mso-height-relative:page;" filled="f" stroked="f" coordsize="21600,21600" o:gfxdata="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9kDiKNgAAAAO&#10;AQAADwAAAAAAAAABACAAAAAiAAAAZHJzL2Rvd25yZXYueG1sUEsBAhQAFAAAAAgAh07iQN+vYcXj&#10;AQAAtgMAAA4AAAAAAAAAAQAgAAAAJwEAAGRycy9lMm9Eb2MueG1sUEsFBgAAAAAGAAYAWQEAAHwF&#10;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7178675</wp:posOffset>
                </wp:positionV>
                <wp:extent cx="1814195" cy="14630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146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Lines="0" w:beforeAutospacing="0" w:after="0" w:afterLines="0" w:afterAutospacing="0" w:line="360" w:lineRule="exact"/>
                              <w:ind w:firstLine="360" w:firstLineChars="200"/>
                              <w:textAlignment w:val="baseline"/>
                              <w:rPr>
                                <w:rFonts w:hint="default" w:ascii="方正兰亭粗黑简体" w:eastAsia="方正兰亭粗黑简体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方正兰亭粗黑简体" w:eastAsia="方正兰亭粗黑简体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心态和责任感，吃苦耐劳，为人友善、真诚、做事细致、专注，勇于面对挑战。专业知识扎实,有积极的工作态度，能够独立工作，又有团队精神。喜爱计算机相关知识，有良好的自主学习能力，习惯制定学习计划，勤于学习不断提高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6pt;margin-top:565.25pt;height:115.2pt;width:142.85pt;z-index:251664384;mso-width-relative:page;mso-height-relative:page;" filled="f" stroked="f" coordsize="21600,21600" o:gfxdata="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zbRu9sAAAAOAQAA&#10;DwAAAAAAAAABACAAAAAiAAAAZHJzL2Rvd25yZXYueG1sUEsBAhQAFAAAAAgAh07iQJWv/ZKkAQAA&#10;PQ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Lines="0" w:beforeAutospacing="0" w:after="0" w:afterLines="0" w:afterAutospacing="0" w:line="360" w:lineRule="exact"/>
                        <w:ind w:firstLine="360" w:firstLineChars="200"/>
                        <w:textAlignment w:val="baseline"/>
                        <w:rPr>
                          <w:rFonts w:hint="default" w:ascii="方正兰亭粗黑简体" w:eastAsia="方正兰亭粗黑简体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方正兰亭粗黑简体" w:eastAsia="方正兰亭粗黑简体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心态和责任感，吃苦耐劳，为人友善、真诚、做事细致、专注，勇于面对挑战。专业知识扎实,有积极的工作态度，能够独立工作，又有团队精神。喜爱计算机相关知识，有良好的自主学习能力，习惯制定学习计划，勤于学习不断提高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4864100</wp:posOffset>
                </wp:positionV>
                <wp:extent cx="2180590" cy="346710"/>
                <wp:effectExtent l="250825" t="127000" r="197485" b="1930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pt;margin-top:383pt;height:27.3pt;width:171.7pt;z-index:251624448;v-text-anchor:middle;mso-width-relative:page;mso-height-relative:page;" fillcolor="#2192BC" filled="t" stroked="f" coordsize="21600,21600" o:gfxdata="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leSw43AAA&#10;AAwBAAAPAAAAAAAAAAEAIAAAACIAAABkcnMvZG93bnJldi54bWxQSwECFAAUAAAACACHTuJAFmkh&#10;OFMCAACgBAAADgAAAAAAAAABACAAAAArAQAAZHJzL2Uyb0RvYy54bWxQSwUGAAAAAAYABgBZAQAA&#10;8A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4747260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73.8pt;height:36pt;width:135.9pt;z-index:251626496;v-text-anchor:middle;mso-width-relative:page;mso-height-relative:page;" filled="f" stroked="f" coordsize="21600,21600" o:gfxdata="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y4w&#10;IdoAAAAMAQAADwAAAAAAAAABACAAAAAiAAAAZHJzL2Rvd25yZXYueG1sUEsBAhQAFAAAAAgAh07i&#10;QNSHU7PnAQAAuAMAAA4AAAAAAAAAAQAgAAAAKQEAAGRycy9lMm9Eb2MueG1sUEsFBgAAAAAGAAYA&#10;WQEAAII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5218430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default" w:eastAsia="方正兰亭黑简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手机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15730278610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"mailto:1051665590@qq.com" </w:instrTex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1051665590@qq.com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QQ:1051665590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hint="default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地址：重庆邮电大学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5pt;margin-top:410.9pt;height:115.2pt;width:142.85pt;z-index:251660288;mso-width-relative:page;mso-height-relative:page;" filled="f" stroked="f" coordsize="21600,21600" o:gfxdata="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6KU+HcAAAADQEA&#10;AA8AAAAAAAAAAQAgAAAAIgAAAGRycy9kb3ducmV2LnhtbFBLAQIUABQAAAAIAIdO4kBZZP36pAEA&#10;AD0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  <w:rPr>
                          <w:rFonts w:hint="default" w:eastAsia="方正兰亭黑简体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手机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15730278610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"mailto:1051665590@qq.com" </w:instrTex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1051665590@qq.com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 w:themeColor="background1"/>
                          <w:kern w:val="24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QQ:1051665590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  <w:rPr>
                          <w:rFonts w:hint="default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地址：重庆邮电大学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4749165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73.95pt;height:8.9pt;width:15pt;z-index:251623424;v-text-anchor:middle;mso-width-relative:page;mso-height-relative:page;" fillcolor="#114F65" filled="t" stroked="f" coordsize="21600,21600" o:gfxdata="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Mww&#10;49oAAAALAQAADwAAAAAAAAABACAAAAAiAAAAZHJzL2Rvd25yZXYueG1sUEsBAhQAFAAAAAgAh07i&#10;QPKlluYgAgAAFQQAAA4AAAAAAAAAAQAgAAAAKQEAAGRycy9lMm9Eb2MueG1sUEsFBgAAAAAGAAYA&#10;WQEAALsFAAAAAA==&#10;" adj="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3118485</wp:posOffset>
                </wp:positionV>
                <wp:extent cx="1837055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生日：199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性别：男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政治面貌：团员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名族：汉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籍贯：陕西 汉中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hint="default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目前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重庆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hint="default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爱好：阅读，运动，音乐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35pt;margin-top:245.55pt;height:107.2pt;width:144.65pt;z-index:251609088;mso-width-relative:page;mso-height-relative:page;" filled="f" stroked="f" coordsize="21600,21600" o:gfxdata="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P1sWx7bAAAADAEA&#10;AA8AAAAAAAAAAQAgAAAAIgAAAGRycy9kb3ducmV2LnhtbFBLAQIUABQAAAAIAIdO4kBFDfQxpQEA&#10;AD0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both"/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生日：199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both"/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性别：男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both"/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政治面貌：团员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名族：汉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both"/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籍贯：陕西 汉中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both"/>
                        <w:rPr>
                          <w:rFonts w:hint="default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目前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所在地：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重庆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240" w:lineRule="auto"/>
                        <w:jc w:val="both"/>
                        <w:rPr>
                          <w:rFonts w:hint="default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爱好：阅读，运动，音乐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2035810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张政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5pt;margin-top:160.3pt;height:54pt;width:110.2pt;z-index:251617280;mso-width-relative:page;mso-height-relative:page;" filled="f" stroked="f" coordsize="21600,21600" o:gfxdata="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w7v3T2wAAAAwBAAAP&#10;AAAAAAAAAAEAIAAAACIAAABkcnMvZG93bnJldi54bWxQSwECFAAUAAAACACHTuJASuhHF6MBAAA8&#10;AwAADgAAAAAAAAABACAAAAAq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张政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2614295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05.85pt;height:37.9pt;width:125.25pt;z-index:251624448;v-text-anchor:middle;mso-width-relative:page;mso-height-relative:page;" filled="f" stroked="f" coordsize="21600,21600" o:gfxdata="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zsR&#10;f9kAAAALAQAADwAAAAAAAAABACAAAAAiAAAAZHJzL2Rvd25yZXYueG1sUEsBAhQAFAAAAAgAh07i&#10;QEoKSXHoAQAAuAMAAA4AAAAAAAAAAQAgAAAAKAEAAGRycy9lMm9Eb2MueG1sUEsFBgAAAAAGAAYA&#10;WQEAAII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2602865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04.95pt;height:8.9pt;width:15pt;z-index:251621376;v-text-anchor:middle;mso-width-relative:page;mso-height-relative:page;" fillcolor="#114F65" filled="t" stroked="f" coordsize="21600,21600" o:gfxdata="UEsDBAoAAAAAAIdO4kAAAAAAAAAAAAAAAAAEAAAAZHJzL1BLAwQUAAAACACHTuJAFnEn5d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nEn&#10;5doAAAALAQAADwAAAAAAAAABACAAAAAiAAAAZHJzL2Rvd25yZXYueG1sUEsBAhQAFAAAAAgAh07i&#10;QDvZFywgAgAAFQQAAA4AAAAAAAAAAQAgAAAAKQEAAGRycy9lMm9Eb2MueG1sUEsFBgAAAAAGAAYA&#10;WQEAALsFAAAAAA==&#10;" adj="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2715895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13.85pt;height:27.3pt;width:171.7pt;z-index:251607040;v-text-anchor:middle;mso-width-relative:page;mso-height-relative:page;" fillcolor="#2192BC" filled="t" stroked="f" coordsize="21600,21600" o:gfxdata="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LRWyE3AAA&#10;AAwBAAAPAAAAAAAAAAEAIAAAACIAAABkcnMvZG93bnJldi54bWxQSwECFAAUAAAACACHTuJAoyXu&#10;EFMCAACgBAAADgAAAAAAAAABACAAAAArAQAAZHJzL2Uyb0RvYy54bWxQSwUGAAAAAAYABgBZAQAA&#10;8A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2628900</wp:posOffset>
                </wp:positionV>
                <wp:extent cx="1692910" cy="4368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436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47.5pt;margin-top:207pt;height:34.4pt;width:133.3pt;z-index:251616256;mso-width-relative:page;mso-height-relative:page;" filled="f" stroked="f" coordsize="21600,21600" o:gfxdata="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hYoNb9kAAAALAQAADwAAAAAAAAABACAAAAAiAAAAZHJzL2Rvd25yZXYueG1sUEsB&#10;AhQAFAAAAAgAh07iQP00lpO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-653415</wp:posOffset>
            </wp:positionH>
            <wp:positionV relativeFrom="paragraph">
              <wp:posOffset>400685</wp:posOffset>
            </wp:positionV>
            <wp:extent cx="1186815" cy="1583055"/>
            <wp:effectExtent l="290195" t="230505" r="218440" b="281940"/>
            <wp:wrapNone/>
            <wp:docPr id="5" name="图片 5" descr="C:\Users\Administrator\Desktop\showstupic.php.jpgshowstupic.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showstupic.php.jpgshowstupic.php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4776470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3.4pt;margin-top:376.1pt;height:19.2pt;width:147.95pt;z-index:251640832;mso-width-relative:page;mso-height-relative:page;" filled="f" stroked="f" coordsize="21600,21600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NaL92AAAAAsBAAAPAAAAAAAAAAEAIAAAACIAAABkcnMvZG93bnJldi54bWxQ&#10;SwECFAAUAAAACACHTuJAi47n8r4BAABg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both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Web前端开发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qEczXdoAAAALAQAADwAA&#10;AAAAAAABACAAAAAiAAAAZHJzL2Rvd25yZXYueG1sUEsBAhQAFAAAAAgAh07iQK9bSpCiAQAAO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both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Web前端开发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43.8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EGuS7cAAAADQEA&#10;AA8AAAAAAAAAAQAgAAAAIgAAAGRycy9kb3ducmV2LnhtbFBLAQIUABQAAAAIAIdO4kB/r2mEpAEA&#10;ADw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7990"/>
    <w:rsid w:val="00271112"/>
    <w:rsid w:val="002B35E5"/>
    <w:rsid w:val="007669CA"/>
    <w:rsid w:val="00843008"/>
    <w:rsid w:val="008B11F0"/>
    <w:rsid w:val="00E2607B"/>
    <w:rsid w:val="00EC5270"/>
    <w:rsid w:val="134A2E3F"/>
    <w:rsid w:val="17C84A33"/>
    <w:rsid w:val="20B45618"/>
    <w:rsid w:val="2F712A5F"/>
    <w:rsid w:val="30763C85"/>
    <w:rsid w:val="333F2D7C"/>
    <w:rsid w:val="34CC6FC6"/>
    <w:rsid w:val="375A493F"/>
    <w:rsid w:val="3CD7729C"/>
    <w:rsid w:val="3D511DF8"/>
    <w:rsid w:val="45391D20"/>
    <w:rsid w:val="468E0522"/>
    <w:rsid w:val="5A554C99"/>
    <w:rsid w:val="62C73E71"/>
    <w:rsid w:val="62E2619A"/>
    <w:rsid w:val="632D5859"/>
    <w:rsid w:val="6BAC7E15"/>
    <w:rsid w:val="7354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</Template>
  <Company>CHINA</Company>
  <Pages>1</Pages>
  <Words>7</Words>
  <Characters>40</Characters>
  <Lines>1</Lines>
  <Paragraphs>1</Paragraphs>
  <TotalTime>7</TotalTime>
  <ScaleCrop>false</ScaleCrop>
  <LinksUpToDate>false</LinksUpToDate>
  <CharactersWithSpaces>46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Krypton</cp:lastModifiedBy>
  <dcterms:modified xsi:type="dcterms:W3CDTF">2021-09-12T04:34:20Z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